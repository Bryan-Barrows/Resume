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77E5F2AD" w14:textId="77777777" w:rsidTr="001E25E5">
        <w:trPr>
          <w:trHeight w:val="1800"/>
        </w:trPr>
        <w:tc>
          <w:tcPr>
            <w:tcW w:w="3780" w:type="dxa"/>
            <w:tcMar>
              <w:top w:w="504" w:type="dxa"/>
              <w:right w:w="720" w:type="dxa"/>
            </w:tcMar>
          </w:tcPr>
          <w:p w14:paraId="2F626FA3" w14:textId="77777777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BA35219" wp14:editId="2391701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5DAABC3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E2B90EC9DC6F4AD3B816A24BE9504A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640C11">
                  <w:t>BB</w:t>
                </w:r>
              </w:sdtContent>
            </w:sdt>
          </w:p>
          <w:p w14:paraId="6E617D6E" w14:textId="77777777" w:rsidR="00A50939" w:rsidRPr="00906BEE" w:rsidRDefault="00443EB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AB8FC3455AC4085A6C116C835C87980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2D15CE29" w14:textId="0869C945" w:rsidR="002C2CDD" w:rsidRPr="00906BEE" w:rsidRDefault="00640C11" w:rsidP="00640C11">
            <w:r>
              <w:t xml:space="preserve">To transition from a role in public accounting to a career in data </w:t>
            </w:r>
            <w:r w:rsidR="00A324CB">
              <w:t>science</w:t>
            </w:r>
            <w:r>
              <w:t xml:space="preserve"> using newly acquired skills from a data science course at Rutgers University.</w:t>
            </w:r>
          </w:p>
          <w:p w14:paraId="3892D5A2" w14:textId="77777777" w:rsidR="002C2CDD" w:rsidRPr="00906BEE" w:rsidRDefault="00443EB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D9D445B547194597A085512B5D8867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708A6702" w14:textId="1DBC4518" w:rsidR="00741125" w:rsidRDefault="00761D5C" w:rsidP="00A324CB">
            <w:pPr>
              <w:pStyle w:val="ListParagraph"/>
              <w:numPr>
                <w:ilvl w:val="0"/>
                <w:numId w:val="11"/>
              </w:numPr>
            </w:pPr>
            <w:r>
              <w:t>Advanced Ex</w:t>
            </w:r>
            <w:r w:rsidR="00A324CB">
              <w:t>cel</w:t>
            </w:r>
            <w:r>
              <w:t xml:space="preserve"> Skills</w:t>
            </w:r>
          </w:p>
          <w:p w14:paraId="36815FDF" w14:textId="09F9700E" w:rsidR="00A324CB" w:rsidRDefault="00A324CB" w:rsidP="00A324CB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  <w:r w:rsidR="00761D5C">
              <w:t xml:space="preserve"> including PANDAS</w:t>
            </w:r>
            <w:r w:rsidR="00170AF5">
              <w:t xml:space="preserve"> &amp; </w:t>
            </w:r>
            <w:r w:rsidR="00761D5C">
              <w:t>Matplotlib</w:t>
            </w:r>
          </w:p>
          <w:p w14:paraId="4ABE306E" w14:textId="77777777" w:rsidR="00A324CB" w:rsidRDefault="00A324CB" w:rsidP="00A324CB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49AFC79F" w14:textId="77777777" w:rsidR="00A324CB" w:rsidRDefault="00A324CB" w:rsidP="00761D5C">
            <w:pPr>
              <w:pStyle w:val="ListParagraph"/>
              <w:numPr>
                <w:ilvl w:val="0"/>
                <w:numId w:val="11"/>
              </w:numPr>
            </w:pPr>
            <w:r>
              <w:t>HTML</w:t>
            </w:r>
            <w:r w:rsidR="00761D5C">
              <w:t xml:space="preserve"> / CSS</w:t>
            </w:r>
          </w:p>
          <w:p w14:paraId="4F16E997" w14:textId="36AAD7B7" w:rsidR="00117E31" w:rsidRDefault="00117E31" w:rsidP="00761D5C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  <w:r w:rsidR="00170AF5">
              <w:t xml:space="preserve"> including D3, Plotly &amp; Leaflet</w:t>
            </w:r>
          </w:p>
          <w:p w14:paraId="53225F72" w14:textId="5666C923" w:rsidR="00AA1E01" w:rsidRDefault="00AA1E01" w:rsidP="00761D5C">
            <w:pPr>
              <w:pStyle w:val="ListParagraph"/>
              <w:numPr>
                <w:ilvl w:val="0"/>
                <w:numId w:val="11"/>
              </w:numPr>
            </w:pPr>
            <w:r>
              <w:t>Tableau</w:t>
            </w:r>
          </w:p>
          <w:p w14:paraId="403F26F5" w14:textId="77777777" w:rsidR="00AA1E01" w:rsidRDefault="00AA1E01" w:rsidP="00AA1E01">
            <w:pPr>
              <w:pStyle w:val="ListParagraph"/>
            </w:pPr>
          </w:p>
          <w:p w14:paraId="741A806A" w14:textId="45E075E0" w:rsidR="00170AF5" w:rsidRPr="00906BEE" w:rsidRDefault="00170AF5" w:rsidP="00E03642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48D8987B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B766E3C" w14:textId="2EC65228" w:rsidR="00B93BFF" w:rsidRDefault="00443EBA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2EA0622913CA401FA27ABAA2DFCC886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640C11">
                        <w:t>Bryan Barrows</w:t>
                      </w:r>
                    </w:sdtContent>
                  </w:sdt>
                </w:p>
                <w:p w14:paraId="75C605C7" w14:textId="77777777" w:rsidR="00906BEE" w:rsidRPr="00906BEE" w:rsidRDefault="00906BEE" w:rsidP="00640C11">
                  <w:pPr>
                    <w:pStyle w:val="Heading2"/>
                    <w:jc w:val="center"/>
                    <w:outlineLvl w:val="1"/>
                  </w:pPr>
                </w:p>
              </w:tc>
            </w:tr>
          </w:tbl>
          <w:p w14:paraId="385E83D2" w14:textId="77777777" w:rsidR="002C2CDD" w:rsidRPr="00906BEE" w:rsidRDefault="00443EB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C57233B5EBFF480F849BC5883CF9CCF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CF3E0AA" w14:textId="77777777" w:rsidR="002C2CDD" w:rsidRPr="00906BEE" w:rsidRDefault="00640C11" w:rsidP="007569C1">
            <w:pPr>
              <w:pStyle w:val="Heading4"/>
            </w:pPr>
            <w:r>
              <w:t>Staff Accountant</w:t>
            </w:r>
            <w:r w:rsidR="002C2CDD" w:rsidRPr="00906BEE">
              <w:t xml:space="preserve"> • </w:t>
            </w:r>
            <w:r>
              <w:t xml:space="preserve">Untract early llc </w:t>
            </w:r>
            <w:r w:rsidR="002C2CDD" w:rsidRPr="00906BEE">
              <w:t xml:space="preserve">• </w:t>
            </w:r>
            <w:r>
              <w:t>2015 - 2018</w:t>
            </w:r>
          </w:p>
          <w:p w14:paraId="52FE9746" w14:textId="77777777" w:rsidR="002C2CDD" w:rsidRPr="00906BEE" w:rsidRDefault="00640C11" w:rsidP="007569C1">
            <w:r>
              <w:t xml:space="preserve">Responsible for preparation of annual audits of public companies in the financial industry. Also managed the books of several companies on a monthly basis. Prepared individual tax returns for high net worth clients. </w:t>
            </w:r>
          </w:p>
          <w:p w14:paraId="0BFE3724" w14:textId="77777777" w:rsidR="002C2CDD" w:rsidRPr="00906BEE" w:rsidRDefault="00640C11" w:rsidP="007569C1">
            <w:pPr>
              <w:pStyle w:val="Heading4"/>
            </w:pPr>
            <w:r>
              <w:t>research analyst</w:t>
            </w:r>
            <w:r w:rsidR="002C2CDD" w:rsidRPr="00906BEE">
              <w:t xml:space="preserve"> • </w:t>
            </w:r>
            <w:r>
              <w:t>renaissance associates ltd</w:t>
            </w:r>
            <w:r w:rsidR="002C2CDD" w:rsidRPr="00906BEE">
              <w:t xml:space="preserve"> • </w:t>
            </w:r>
            <w:r>
              <w:t>2018</w:t>
            </w:r>
          </w:p>
          <w:p w14:paraId="32962A55" w14:textId="5C20A92B" w:rsidR="002C2CDD" w:rsidRPr="00906BEE" w:rsidRDefault="00AD4AE8" w:rsidP="007569C1">
            <w:r>
              <w:t>Worked part-time at a forensic accounting firm preparing background checks using</w:t>
            </w:r>
            <w:r w:rsidR="00640C11">
              <w:t xml:space="preserve"> social media and </w:t>
            </w:r>
            <w:r>
              <w:t xml:space="preserve">the </w:t>
            </w:r>
            <w:r w:rsidR="00640C11">
              <w:t>internet</w:t>
            </w:r>
            <w:r>
              <w:t>. Re</w:t>
            </w:r>
            <w:r w:rsidR="00640C11">
              <w:t>search</w:t>
            </w:r>
            <w:r>
              <w:t xml:space="preserve"> was in support of law firms focused on </w:t>
            </w:r>
            <w:r w:rsidR="00640C11">
              <w:t xml:space="preserve">individuals </w:t>
            </w:r>
            <w:r>
              <w:t xml:space="preserve">involved in court cases and television network vetting individuals </w:t>
            </w:r>
            <w:r w:rsidR="00640C11">
              <w:t xml:space="preserve">appearing on various television </w:t>
            </w:r>
            <w:r>
              <w:t>shows.</w:t>
            </w:r>
          </w:p>
          <w:p w14:paraId="45E2D8F1" w14:textId="77777777" w:rsidR="002C2CDD" w:rsidRPr="00906BEE" w:rsidRDefault="00443EB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2B1D48EB0C04B5E9492E27215C0A0C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09FB6D29" w14:textId="1D8E9601" w:rsidR="00CE0100" w:rsidRPr="00906BEE" w:rsidRDefault="00CE0100" w:rsidP="00CE0100">
            <w:pPr>
              <w:pStyle w:val="Heading4"/>
            </w:pPr>
            <w:r>
              <w:t>certificate of completion, data science</w:t>
            </w:r>
            <w:r w:rsidRPr="00906BEE">
              <w:t xml:space="preserve"> • </w:t>
            </w:r>
            <w:r>
              <w:t>Grad Feb 2019</w:t>
            </w:r>
            <w:r w:rsidRPr="00906BEE">
              <w:t xml:space="preserve"> • </w:t>
            </w:r>
            <w:r>
              <w:t>rutgers university</w:t>
            </w:r>
          </w:p>
          <w:p w14:paraId="7387CEBF" w14:textId="58A123B7" w:rsidR="00CE0100" w:rsidRPr="00CE0100" w:rsidRDefault="00CE0100" w:rsidP="00CE0100">
            <w:r w:rsidRPr="00CE0100">
              <w:t>C</w:t>
            </w:r>
            <w:r>
              <w:t>urrently</w:t>
            </w:r>
            <w:r w:rsidRPr="00CE0100">
              <w:t xml:space="preserve"> pursuing certificate of completion in Rutgers’ Data Science Bootcamp, a six-month crash course in the field of data analytics and coding.</w:t>
            </w:r>
          </w:p>
          <w:p w14:paraId="4FCCC809" w14:textId="77777777" w:rsidR="00CE0100" w:rsidRDefault="00CE0100" w:rsidP="007569C1">
            <w:pPr>
              <w:pStyle w:val="Heading4"/>
            </w:pPr>
          </w:p>
          <w:p w14:paraId="2AA97C21" w14:textId="3C1369C0" w:rsidR="00640C11" w:rsidRDefault="00640C11" w:rsidP="007569C1">
            <w:pPr>
              <w:pStyle w:val="Heading4"/>
            </w:pPr>
            <w:r>
              <w:t>Bachelor of science</w:t>
            </w:r>
            <w:r w:rsidR="002C2CDD" w:rsidRPr="00906BEE">
              <w:t xml:space="preserve">• </w:t>
            </w:r>
            <w:r>
              <w:t>may 2015</w:t>
            </w:r>
            <w:r w:rsidR="002C2CDD" w:rsidRPr="00906BEE">
              <w:t xml:space="preserve"> • </w:t>
            </w:r>
          </w:p>
          <w:p w14:paraId="430BCB04" w14:textId="77777777" w:rsidR="002C2CDD" w:rsidRPr="00906BEE" w:rsidRDefault="00640C11" w:rsidP="007569C1">
            <w:pPr>
              <w:pStyle w:val="Heading4"/>
            </w:pPr>
            <w:r>
              <w:t>university of maryland coillege park</w:t>
            </w:r>
          </w:p>
          <w:p w14:paraId="367827CE" w14:textId="77777777" w:rsidR="002C2CDD" w:rsidRPr="00906BEE" w:rsidRDefault="00640C11" w:rsidP="007569C1">
            <w:r>
              <w:t>Received Bachelor’s degree from University of Maryland, Robert H. Smith School of Business. Graduated with a 3.2 GPA.</w:t>
            </w:r>
          </w:p>
          <w:p w14:paraId="05C88012" w14:textId="03EBD949" w:rsidR="00741125" w:rsidRPr="00906BEE" w:rsidRDefault="00741125" w:rsidP="001E25E5"/>
        </w:tc>
      </w:tr>
    </w:tbl>
    <w:p w14:paraId="73854B36" w14:textId="77777777" w:rsidR="00290AAA" w:rsidRDefault="00290AAA" w:rsidP="001E25E5">
      <w:pPr>
        <w:pStyle w:val="NoSpacing"/>
      </w:pPr>
    </w:p>
    <w:sectPr w:rsidR="00290AAA" w:rsidSect="00EF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C919E" w14:textId="77777777" w:rsidR="00443EBA" w:rsidRDefault="00443EBA" w:rsidP="00713050">
      <w:pPr>
        <w:spacing w:line="240" w:lineRule="auto"/>
      </w:pPr>
      <w:r>
        <w:separator/>
      </w:r>
    </w:p>
  </w:endnote>
  <w:endnote w:type="continuationSeparator" w:id="0">
    <w:p w14:paraId="75035109" w14:textId="77777777" w:rsidR="00443EBA" w:rsidRDefault="00443EB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F77F8" w14:textId="77777777" w:rsidR="00F13E15" w:rsidRDefault="00F13E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38831690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2482368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4F3EB9F" wp14:editId="479169C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71AF87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833B4D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3DFBBDE" wp14:editId="3093F6E6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B18F9A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86CF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49F3172" wp14:editId="377395D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8BE44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DF4C68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F24A992" wp14:editId="6848537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5D5B4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A9AA38A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BC11DC95CDAC4A43A0834358E88F28A4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1805518E" w14:textId="27E85862" w:rsidR="00684488" w:rsidRPr="00CA3DF1" w:rsidRDefault="00F13E15" w:rsidP="00811117">
              <w:pPr>
                <w:pStyle w:val="Footer"/>
              </w:pPr>
              <w:r>
                <w:t>bryan.barrows1</w:t>
              </w:r>
              <w:r>
                <w:br/>
                <w:t>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40E8D5CA6624362935FD0C503993FA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1F1673C1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61A635D40CA4C35A1D9D34F1CFCC30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B636B4F" w14:textId="77777777" w:rsidR="00684488" w:rsidRPr="00C2098A" w:rsidRDefault="001E25E5" w:rsidP="00811117">
              <w:pPr>
                <w:pStyle w:val="Footer"/>
              </w:pPr>
              <w:r>
                <w:t>973-349-7487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5749D179AFF74BCD96603ECB19A5409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70189861" w14:textId="4E4192F5" w:rsidR="00684488" w:rsidRPr="00C2098A" w:rsidRDefault="001D2FAC" w:rsidP="00811117">
              <w:pPr>
                <w:pStyle w:val="Footer"/>
              </w:pPr>
              <w:r>
                <w:t>www.linkedin.com/</w:t>
              </w:r>
              <w:r>
                <w:br/>
                <w:t>in.bryan-barrows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0F15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28" w:type="pct"/>
      <w:jc w:val="center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880"/>
      <w:gridCol w:w="2520"/>
      <w:gridCol w:w="3240"/>
      <w:gridCol w:w="2772"/>
    </w:tblGrid>
    <w:tr w:rsidR="00217980" w14:paraId="053CA5B3" w14:textId="77777777" w:rsidTr="00FB6868">
      <w:trPr>
        <w:jc w:val="center"/>
      </w:trPr>
      <w:tc>
        <w:tcPr>
          <w:tcW w:w="288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8829C6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5C59CA7" wp14:editId="39B6C776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E4E89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20" w:type="dxa"/>
          <w:shd w:val="clear" w:color="auto" w:fill="auto"/>
          <w:tcMar>
            <w:top w:w="648" w:type="dxa"/>
            <w:left w:w="115" w:type="dxa"/>
            <w:bottom w:w="0" w:type="dxa"/>
            <w:right w:w="115" w:type="dxa"/>
          </w:tcMar>
        </w:tcPr>
        <w:p w14:paraId="14B7709E" w14:textId="2166390F" w:rsidR="00217980" w:rsidRDefault="00F13E15" w:rsidP="00217980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A7C24C" wp14:editId="77AF96D6">
                    <wp:simplePos x="0" y="0"/>
                    <wp:positionH relativeFrom="column">
                      <wp:posOffset>782320</wp:posOffset>
                    </wp:positionH>
                    <wp:positionV relativeFrom="paragraph">
                      <wp:posOffset>319</wp:posOffset>
                    </wp:positionV>
                    <wp:extent cx="328930" cy="328930"/>
                    <wp:effectExtent l="0" t="0" r="13970" b="13970"/>
                    <wp:wrapSquare wrapText="bothSides"/>
                    <wp:docPr id="34" name="Group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8930" cy="328930"/>
                              <a:chOff x="0" y="0"/>
                              <a:chExt cx="328930" cy="328930"/>
                            </a:xfrm>
                          </wpg:grpSpPr>
                          <wps:wsp>
                            <wps:cNvPr id="35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328930" cy="328930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pic:pic xmlns:pic="http://schemas.openxmlformats.org/drawingml/2006/picture">
                            <pic:nvPicPr>
                              <pic:cNvPr id="36" name="Picture 36" descr="Image result for github icon no backgroun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0800" y="57150"/>
                                <a:ext cx="22225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7D8CD68" id="Group 34" o:spid="_x0000_s1026" style="position:absolute;margin-left:61.6pt;margin-top:.05pt;width:25.9pt;height:25.9pt;z-index:251662336" coordsize="328930,328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">
                    <v:shape id="Circle around telephone symbol" o:spid="_x0000_s1027" style="position:absolute;width:328930;height:328930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174521,286;193965,2670;212742,7246;230566,13825;247436,22405;263068,32798;277270,44906;290137,58445;301479,73509;310916,89717;318541,107069;324260,125470;327691,144634;328930,164465;327691,184391;324260,203555;318541,221861;310916,239213;301479,255421;290137,270390;277270,284024;263068,296037;247436,306429;230566,315010;212742,321779;193965,326260;174521,328644;154409,328644;134870,326260;116093,321779;98269,315010;81494,306429;65767,296037;51470,284024;38602,270390;27451,255421;18014,239213;10294,221861;4670,203555;1239,184391;0,164465;1239,144634;4670,125470;10294,107069;18014,89717;27451,73509;38602,58445;51470,44906;65767,32798;81494,22405;98269,13825;116093,7246;134870,2670;154409,286" o:connectangles="0,0,0,0,0,0,0,0,0,0,0,0,0,0,0,0,0,0,0,0,0,0,0,0,0,0,0,0,0,0,0,0,0,0,0,0,0,0,0,0,0,0,0,0,0,0,0,0,0,0,0,0,0,0"/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6" o:spid="_x0000_s1028" type="#_x0000_t75" alt="Image result for github icon no background" style="position:absolute;left:50800;top:57150;width:222250;height:247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">
                      <v:imagedata r:id="rId2" o:title="Image result for github icon no background"/>
                    </v:shape>
                    <w10:wrap type="square"/>
                  </v:group>
                </w:pict>
              </mc:Fallback>
            </mc:AlternateContent>
          </w:r>
        </w:p>
      </w:tc>
      <w:tc>
        <w:tcPr>
          <w:tcW w:w="324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C68262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09C75E" wp14:editId="1485F629">
                    <wp:simplePos x="0" y="0"/>
                    <wp:positionH relativeFrom="column">
                      <wp:posOffset>825500</wp:posOffset>
                    </wp:positionH>
                    <wp:positionV relativeFrom="paragraph">
                      <wp:posOffset>7620</wp:posOffset>
                    </wp:positionV>
                    <wp:extent cx="328930" cy="328930"/>
                    <wp:effectExtent l="0" t="0" r="13970" b="13970"/>
                    <wp:wrapSquare wrapText="bothSides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A2CE0B9" id="Group 10" o:spid="_x0000_s1026" alt="Title: Telephone icon" style="position:absolute;margin-left:65pt;margin-top:.6pt;width:25.9pt;height:25.9pt;z-index:251660288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9RKx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square"/>
                  </v:group>
                </w:pict>
              </mc:Fallback>
            </mc:AlternateContent>
          </w:r>
        </w:p>
      </w:tc>
      <w:tc>
        <w:tcPr>
          <w:tcW w:w="27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28C8E5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7933835" wp14:editId="25E0129C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05ADA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2484FE3E" w14:textId="77777777" w:rsidTr="00FB6868">
      <w:trPr>
        <w:jc w:val="center"/>
      </w:trPr>
      <w:tc>
        <w:tcPr>
          <w:tcW w:w="2880" w:type="dxa"/>
          <w:tcMar>
            <w:top w:w="144" w:type="dxa"/>
            <w:left w:w="115" w:type="dxa"/>
            <w:right w:w="115" w:type="dxa"/>
          </w:tcMar>
        </w:tcPr>
        <w:p w14:paraId="02AD8991" w14:textId="4A0EAA70" w:rsidR="00811117" w:rsidRPr="00CA3DF1" w:rsidRDefault="00443EBA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2863149341654746B4E8BB1EC73690B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1E25E5">
                <w:t>bryan.barrows1</w:t>
              </w:r>
              <w:r w:rsidR="00F13E15">
                <w:br/>
              </w:r>
              <w:r w:rsidR="001E25E5">
                <w:t>@gmail.com</w:t>
              </w:r>
            </w:sdtContent>
          </w:sdt>
        </w:p>
      </w:tc>
      <w:tc>
        <w:tcPr>
          <w:tcW w:w="2520" w:type="dxa"/>
          <w:shd w:val="clear" w:color="auto" w:fill="auto"/>
          <w:tcMar>
            <w:top w:w="144" w:type="dxa"/>
            <w:left w:w="115" w:type="dxa"/>
            <w:right w:w="115" w:type="dxa"/>
          </w:tcMar>
        </w:tcPr>
        <w:p w14:paraId="67F0FE34" w14:textId="77777777" w:rsidR="00FB6868" w:rsidRDefault="00F13E15" w:rsidP="00F13E15">
          <w:pPr>
            <w:pStyle w:val="Footer"/>
            <w:tabs>
              <w:tab w:val="left" w:pos="204"/>
            </w:tabs>
            <w:ind w:right="-660"/>
          </w:pPr>
          <w:r>
            <w:t>g</w:t>
          </w:r>
          <w:r w:rsidRPr="00F13E15">
            <w:t>ithub.com/</w:t>
          </w:r>
        </w:p>
        <w:p w14:paraId="5683225E" w14:textId="35BE7DE8" w:rsidR="00811117" w:rsidRPr="00C2098A" w:rsidRDefault="00F13E15" w:rsidP="00F13E15">
          <w:pPr>
            <w:pStyle w:val="Footer"/>
            <w:tabs>
              <w:tab w:val="left" w:pos="204"/>
            </w:tabs>
            <w:ind w:right="-660"/>
          </w:pPr>
          <w:r w:rsidRPr="00F13E15">
            <w:t>Brya</w:t>
          </w:r>
          <w:r>
            <w:t>n</w:t>
          </w:r>
          <w:r w:rsidRPr="00F13E15">
            <w:t>-Barrows</w:t>
          </w:r>
        </w:p>
      </w:tc>
      <w:tc>
        <w:tcPr>
          <w:tcW w:w="3240" w:type="dxa"/>
          <w:shd w:val="clear" w:color="auto" w:fill="auto"/>
          <w:tcMar>
            <w:top w:w="144" w:type="dxa"/>
            <w:left w:w="115" w:type="dxa"/>
            <w:right w:w="115" w:type="dxa"/>
          </w:tcMar>
        </w:tcPr>
        <w:p w14:paraId="7FCA4DCF" w14:textId="0C3D5F13" w:rsidR="00811117" w:rsidRPr="00C2098A" w:rsidRDefault="008535CB" w:rsidP="001E25E5">
          <w:pPr>
            <w:pStyle w:val="Footer"/>
            <w:ind w:left="-420" w:firstLine="90"/>
            <w:jc w:val="left"/>
          </w:pPr>
          <w:r>
            <w:t xml:space="preserve">     </w:t>
          </w:r>
          <w:r w:rsidR="00F13E15">
            <w:t xml:space="preserve">                  </w:t>
          </w:r>
          <w:r>
            <w:t>9</w:t>
          </w:r>
          <w:r w:rsidR="001E25E5">
            <w:t>73-349-7487</w:t>
          </w:r>
        </w:p>
      </w:tc>
      <w:tc>
        <w:tcPr>
          <w:tcW w:w="2772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9BA10F65BDC34235BE195823CAA4EFAC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F17F0FE" w14:textId="1E524B84" w:rsidR="00811117" w:rsidRPr="00C2098A" w:rsidRDefault="001E25E5" w:rsidP="00217980">
              <w:pPr>
                <w:pStyle w:val="Footer"/>
              </w:pPr>
              <w:r>
                <w:t>www.linkedin.com/</w:t>
              </w:r>
              <w:r w:rsidR="001D2FAC">
                <w:br/>
              </w:r>
              <w:r>
                <w:t>in.bryan-barrows</w:t>
              </w:r>
            </w:p>
          </w:sdtContent>
        </w:sdt>
      </w:tc>
    </w:tr>
  </w:tbl>
  <w:p w14:paraId="1D1A4C52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1CBF2" w14:textId="77777777" w:rsidR="00443EBA" w:rsidRDefault="00443EBA" w:rsidP="00713050">
      <w:pPr>
        <w:spacing w:line="240" w:lineRule="auto"/>
      </w:pPr>
      <w:r>
        <w:separator/>
      </w:r>
    </w:p>
  </w:footnote>
  <w:footnote w:type="continuationSeparator" w:id="0">
    <w:p w14:paraId="1A6A1257" w14:textId="77777777" w:rsidR="00443EBA" w:rsidRDefault="00443EB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3B92E" w14:textId="77777777" w:rsidR="00F13E15" w:rsidRDefault="00F13E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2B00BC1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64600E1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66E7561B" wp14:editId="6D53EBFE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7165749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359C03B15D144D1FA5D2FF23D84F26B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640C11">
                <w:t>BB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E82E744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69CB5C5" w14:textId="77777777" w:rsidR="001A5CA9" w:rsidRPr="009B3C40" w:rsidRDefault="00443EBA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64F60DF9" w14:textId="77777777" w:rsidR="001A5CA9" w:rsidRDefault="00443EBA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>
                      <w:docPart w:val="0DAB5F90433C43AA835DE3D597CD5241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4154621C588741C082181A1C5F0C2B5B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EEF056E" w14:textId="77777777" w:rsidR="001A5CA9" w:rsidRPr="00F207C0" w:rsidRDefault="001A5CA9" w:rsidP="001A5CA9"/>
      </w:tc>
    </w:tr>
  </w:tbl>
  <w:p w14:paraId="36BFA6D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C406" w14:textId="77777777" w:rsidR="00F13E15" w:rsidRDefault="00F13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5A09E5"/>
    <w:multiLevelType w:val="hybridMultilevel"/>
    <w:tmpl w:val="AB9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11"/>
    <w:rsid w:val="00091382"/>
    <w:rsid w:val="000A07DA"/>
    <w:rsid w:val="000A2BFA"/>
    <w:rsid w:val="000B0619"/>
    <w:rsid w:val="000B61CA"/>
    <w:rsid w:val="000F7610"/>
    <w:rsid w:val="00114ED7"/>
    <w:rsid w:val="00117E31"/>
    <w:rsid w:val="00140B0E"/>
    <w:rsid w:val="00170AF5"/>
    <w:rsid w:val="001A5CA9"/>
    <w:rsid w:val="001B2AC1"/>
    <w:rsid w:val="001B403A"/>
    <w:rsid w:val="001D2FAC"/>
    <w:rsid w:val="001E25E5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E3473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26359"/>
    <w:rsid w:val="00443EBA"/>
    <w:rsid w:val="004573F5"/>
    <w:rsid w:val="0046104A"/>
    <w:rsid w:val="004717C5"/>
    <w:rsid w:val="004A24CC"/>
    <w:rsid w:val="00523479"/>
    <w:rsid w:val="005362C5"/>
    <w:rsid w:val="00543DB7"/>
    <w:rsid w:val="005729B0"/>
    <w:rsid w:val="00592CD7"/>
    <w:rsid w:val="005A5224"/>
    <w:rsid w:val="00640C11"/>
    <w:rsid w:val="00641630"/>
    <w:rsid w:val="00684488"/>
    <w:rsid w:val="006A3CE7"/>
    <w:rsid w:val="006A7746"/>
    <w:rsid w:val="006C4C50"/>
    <w:rsid w:val="006D76B1"/>
    <w:rsid w:val="00713050"/>
    <w:rsid w:val="00741125"/>
    <w:rsid w:val="007437A8"/>
    <w:rsid w:val="00746F7F"/>
    <w:rsid w:val="007569C1"/>
    <w:rsid w:val="00761D5C"/>
    <w:rsid w:val="00763832"/>
    <w:rsid w:val="00766DA9"/>
    <w:rsid w:val="007D2696"/>
    <w:rsid w:val="007D2FD2"/>
    <w:rsid w:val="00811117"/>
    <w:rsid w:val="00823C54"/>
    <w:rsid w:val="00841146"/>
    <w:rsid w:val="008535CB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A049C"/>
    <w:rsid w:val="009B3C40"/>
    <w:rsid w:val="00A324CB"/>
    <w:rsid w:val="00A42540"/>
    <w:rsid w:val="00A50939"/>
    <w:rsid w:val="00A83413"/>
    <w:rsid w:val="00AA1E01"/>
    <w:rsid w:val="00AA6A40"/>
    <w:rsid w:val="00AA75F6"/>
    <w:rsid w:val="00AD00FD"/>
    <w:rsid w:val="00AD4AE8"/>
    <w:rsid w:val="00AF0A8E"/>
    <w:rsid w:val="00B5664D"/>
    <w:rsid w:val="00B93BFF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C7076"/>
    <w:rsid w:val="00CE0100"/>
    <w:rsid w:val="00CE18D5"/>
    <w:rsid w:val="00D04109"/>
    <w:rsid w:val="00D97A41"/>
    <w:rsid w:val="00DD3CF6"/>
    <w:rsid w:val="00DD6416"/>
    <w:rsid w:val="00DF4E0A"/>
    <w:rsid w:val="00E02DCD"/>
    <w:rsid w:val="00E03642"/>
    <w:rsid w:val="00E12C60"/>
    <w:rsid w:val="00E22E87"/>
    <w:rsid w:val="00E57630"/>
    <w:rsid w:val="00E86C2B"/>
    <w:rsid w:val="00EB2D52"/>
    <w:rsid w:val="00EF7CC9"/>
    <w:rsid w:val="00F13E15"/>
    <w:rsid w:val="00F207C0"/>
    <w:rsid w:val="00F20AE5"/>
    <w:rsid w:val="00F47E97"/>
    <w:rsid w:val="00F645C7"/>
    <w:rsid w:val="00FB686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DD2C5"/>
  <w15:chartTrackingRefBased/>
  <w15:docId w15:val="{6B519D6A-3AA5-4245-936F-8F23798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93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2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955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581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zwimo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B90EC9DC6F4AD3B816A24BE9504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8AFA3-4264-4700-B1C1-58B19AFE6F90}"/>
      </w:docPartPr>
      <w:docPartBody>
        <w:p w:rsidR="000C2F45" w:rsidRDefault="005D272A">
          <w:pPr>
            <w:pStyle w:val="E2B90EC9DC6F4AD3B816A24BE9504A65"/>
          </w:pPr>
          <w:r w:rsidRPr="00906BEE">
            <w:t>YN</w:t>
          </w:r>
        </w:p>
      </w:docPartBody>
    </w:docPart>
    <w:docPart>
      <w:docPartPr>
        <w:name w:val="8AB8FC3455AC4085A6C116C835C87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BA9C-EB7B-4D45-85DC-E6CE0295A309}"/>
      </w:docPartPr>
      <w:docPartBody>
        <w:p w:rsidR="000C2F45" w:rsidRDefault="005D272A">
          <w:pPr>
            <w:pStyle w:val="8AB8FC3455AC4085A6C116C835C87980"/>
          </w:pPr>
          <w:r w:rsidRPr="00906BEE">
            <w:t>Objective</w:t>
          </w:r>
        </w:p>
      </w:docPartBody>
    </w:docPart>
    <w:docPart>
      <w:docPartPr>
        <w:name w:val="D9D445B547194597A085512B5D886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8F778-F667-45ED-9A14-F1B02696D092}"/>
      </w:docPartPr>
      <w:docPartBody>
        <w:p w:rsidR="000C2F45" w:rsidRDefault="005D272A">
          <w:pPr>
            <w:pStyle w:val="D9D445B547194597A085512B5D8867AC"/>
          </w:pPr>
          <w:r w:rsidRPr="00906BEE">
            <w:t>Skills</w:t>
          </w:r>
        </w:p>
      </w:docPartBody>
    </w:docPart>
    <w:docPart>
      <w:docPartPr>
        <w:name w:val="2EA0622913CA401FA27ABAA2DFCC8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1D557-110A-4968-BB1B-6F17500B4384}"/>
      </w:docPartPr>
      <w:docPartBody>
        <w:p w:rsidR="000C2F45" w:rsidRDefault="005D272A">
          <w:pPr>
            <w:pStyle w:val="2EA0622913CA401FA27ABAA2DFCC8864"/>
          </w:pPr>
          <w:r>
            <w:t>Your name</w:t>
          </w:r>
        </w:p>
      </w:docPartBody>
    </w:docPart>
    <w:docPart>
      <w:docPartPr>
        <w:name w:val="C57233B5EBFF480F849BC5883CF9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AC25D-35A0-4915-BA97-71CDE3722FDC}"/>
      </w:docPartPr>
      <w:docPartBody>
        <w:p w:rsidR="000C2F45" w:rsidRDefault="005D272A">
          <w:pPr>
            <w:pStyle w:val="C57233B5EBFF480F849BC5883CF9CCF9"/>
          </w:pPr>
          <w:r w:rsidRPr="00906BEE">
            <w:t>Experience</w:t>
          </w:r>
        </w:p>
      </w:docPartBody>
    </w:docPart>
    <w:docPart>
      <w:docPartPr>
        <w:name w:val="22B1D48EB0C04B5E9492E27215C0A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78F01-9A72-430D-A211-FA759A901887}"/>
      </w:docPartPr>
      <w:docPartBody>
        <w:p w:rsidR="000C2F45" w:rsidRDefault="005D272A">
          <w:pPr>
            <w:pStyle w:val="22B1D48EB0C04B5E9492E27215C0A0C1"/>
          </w:pPr>
          <w:r w:rsidRPr="00906BEE">
            <w:t>Education</w:t>
          </w:r>
        </w:p>
      </w:docPartBody>
    </w:docPart>
    <w:docPart>
      <w:docPartPr>
        <w:name w:val="2863149341654746B4E8BB1EC736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9CEA9-AC4B-447D-9287-6AA03DF528DB}"/>
      </w:docPartPr>
      <w:docPartBody>
        <w:p w:rsidR="000C2F45" w:rsidRDefault="005D272A">
          <w:pPr>
            <w:pStyle w:val="2863149341654746B4E8BB1EC73690B0"/>
          </w:pPr>
          <w:r w:rsidRPr="00906BEE">
            <w:t>School</w:t>
          </w:r>
        </w:p>
      </w:docPartBody>
    </w:docPart>
    <w:docPart>
      <w:docPartPr>
        <w:name w:val="BC11DC95CDAC4A43A0834358E88F2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D5ECE-2383-4700-B180-9D09AA7304CF}"/>
      </w:docPartPr>
      <w:docPartBody>
        <w:p w:rsidR="000C2F45" w:rsidRDefault="005D272A">
          <w:pPr>
            <w:pStyle w:val="BC11DC95CDAC4A43A0834358E88F28A4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240E8D5CA6624362935FD0C503993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8B4EC-596A-43C7-A3F7-E9F64F54AC7E}"/>
      </w:docPartPr>
      <w:docPartBody>
        <w:p w:rsidR="000C2F45" w:rsidRDefault="005D272A">
          <w:pPr>
            <w:pStyle w:val="240E8D5CA6624362935FD0C503993FAC"/>
          </w:pPr>
          <w:r w:rsidRPr="00906BEE">
            <w:t>Date Earned</w:t>
          </w:r>
        </w:p>
      </w:docPartBody>
    </w:docPart>
    <w:docPart>
      <w:docPartPr>
        <w:name w:val="261A635D40CA4C35A1D9D34F1CFCC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5AD5-4EE9-47EF-8141-839185AE7288}"/>
      </w:docPartPr>
      <w:docPartBody>
        <w:p w:rsidR="000C2F45" w:rsidRDefault="005D272A">
          <w:pPr>
            <w:pStyle w:val="261A635D40CA4C35A1D9D34F1CFCC309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9BA10F65BDC34235BE195823CAA4E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B9103-6AF3-48B7-B4CA-67B601654779}"/>
      </w:docPartPr>
      <w:docPartBody>
        <w:p w:rsidR="000C2F45" w:rsidRDefault="005D272A">
          <w:pPr>
            <w:pStyle w:val="9BA10F65BDC34235BE195823CAA4EFAC"/>
          </w:pPr>
          <w:r w:rsidRPr="00906BEE">
            <w:t>Volunteer Experience or Leadership</w:t>
          </w:r>
        </w:p>
      </w:docPartBody>
    </w:docPart>
    <w:docPart>
      <w:docPartPr>
        <w:name w:val="5749D179AFF74BCD96603ECB19A54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FEE3A-4974-4B2E-A234-2ED7CB6DEC86}"/>
      </w:docPartPr>
      <w:docPartBody>
        <w:p w:rsidR="000C2F45" w:rsidRDefault="005D272A">
          <w:pPr>
            <w:pStyle w:val="5749D179AFF74BCD96603ECB19A54099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359C03B15D144D1FA5D2FF23D84F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BAB76-33D5-4BCA-998D-E17516422842}"/>
      </w:docPartPr>
      <w:docPartBody>
        <w:p w:rsidR="000C2F45" w:rsidRDefault="00CE6F16" w:rsidP="00CE6F16">
          <w:pPr>
            <w:pStyle w:val="359C03B15D144D1FA5D2FF23D84F26BD"/>
          </w:pPr>
          <w:r w:rsidRPr="00906BEE">
            <w:t>School</w:t>
          </w:r>
        </w:p>
      </w:docPartBody>
    </w:docPart>
    <w:docPart>
      <w:docPartPr>
        <w:name w:val="4154621C588741C082181A1C5F0C2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52E64-38A3-454C-A754-F2BC20A9172A}"/>
      </w:docPartPr>
      <w:docPartBody>
        <w:p w:rsidR="000C2F45" w:rsidRDefault="00CE6F16" w:rsidP="00CE6F16">
          <w:pPr>
            <w:pStyle w:val="4154621C588741C082181A1C5F0C2B5B"/>
          </w:pPr>
          <w:r w:rsidRPr="00906BEE">
            <w:t>Volunteer Experience or Leadership</w:t>
          </w:r>
        </w:p>
      </w:docPartBody>
    </w:docPart>
    <w:docPart>
      <w:docPartPr>
        <w:name w:val="0DAB5F90433C43AA835DE3D597CD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D2856-92A6-4C7D-A27C-301560EE0A8C}"/>
      </w:docPartPr>
      <w:docPartBody>
        <w:p w:rsidR="000C2F45" w:rsidRDefault="00CE6F16" w:rsidP="00CE6F16">
          <w:pPr>
            <w:pStyle w:val="0DAB5F90433C43AA835DE3D597CD5241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6"/>
    <w:rsid w:val="000C2F45"/>
    <w:rsid w:val="0010500A"/>
    <w:rsid w:val="00485020"/>
    <w:rsid w:val="005D272A"/>
    <w:rsid w:val="009305E4"/>
    <w:rsid w:val="00B9053C"/>
    <w:rsid w:val="00CE6F16"/>
    <w:rsid w:val="00EF73D9"/>
    <w:rsid w:val="00FF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B90EC9DC6F4AD3B816A24BE9504A65">
    <w:name w:val="E2B90EC9DC6F4AD3B816A24BE9504A65"/>
  </w:style>
  <w:style w:type="paragraph" w:customStyle="1" w:styleId="8AB8FC3455AC4085A6C116C835C87980">
    <w:name w:val="8AB8FC3455AC4085A6C116C835C87980"/>
  </w:style>
  <w:style w:type="paragraph" w:customStyle="1" w:styleId="6933FB35EE994F508837C3087BFC3B8A">
    <w:name w:val="6933FB35EE994F508837C3087BFC3B8A"/>
  </w:style>
  <w:style w:type="paragraph" w:customStyle="1" w:styleId="D9D445B547194597A085512B5D8867AC">
    <w:name w:val="D9D445B547194597A085512B5D8867AC"/>
  </w:style>
  <w:style w:type="paragraph" w:customStyle="1" w:styleId="FC84F91FE07443A68C832E61CC36D8D6">
    <w:name w:val="FC84F91FE07443A68C832E61CC36D8D6"/>
  </w:style>
  <w:style w:type="paragraph" w:customStyle="1" w:styleId="2EA0622913CA401FA27ABAA2DFCC8864">
    <w:name w:val="2EA0622913CA401FA27ABAA2DFCC8864"/>
  </w:style>
  <w:style w:type="paragraph" w:customStyle="1" w:styleId="80BF174DCF1D42818EB805663A449F6D">
    <w:name w:val="80BF174DCF1D42818EB805663A449F6D"/>
  </w:style>
  <w:style w:type="paragraph" w:customStyle="1" w:styleId="8C95C61444D6405DBAD37D384E1CB123">
    <w:name w:val="8C95C61444D6405DBAD37D384E1CB123"/>
  </w:style>
  <w:style w:type="paragraph" w:customStyle="1" w:styleId="C57233B5EBFF480F849BC5883CF9CCF9">
    <w:name w:val="C57233B5EBFF480F849BC5883CF9CCF9"/>
  </w:style>
  <w:style w:type="paragraph" w:customStyle="1" w:styleId="17161C1402404E2F8CBA139C08FB75E1">
    <w:name w:val="17161C1402404E2F8CBA139C08FB75E1"/>
  </w:style>
  <w:style w:type="paragraph" w:customStyle="1" w:styleId="E6655D75281C49889AE71AAC0F977904">
    <w:name w:val="E6655D75281C49889AE71AAC0F977904"/>
  </w:style>
  <w:style w:type="paragraph" w:customStyle="1" w:styleId="967DA3DF7FC244DEB19EE2AE1A54FA09">
    <w:name w:val="967DA3DF7FC244DEB19EE2AE1A54FA09"/>
  </w:style>
  <w:style w:type="paragraph" w:customStyle="1" w:styleId="AF4553C8F05D4BA4AE9E0931D280E8B0">
    <w:name w:val="AF4553C8F05D4BA4AE9E0931D280E8B0"/>
  </w:style>
  <w:style w:type="paragraph" w:customStyle="1" w:styleId="8F23C1A2B6AE40F99BC6E6F8AAE9B377">
    <w:name w:val="8F23C1A2B6AE40F99BC6E6F8AAE9B377"/>
  </w:style>
  <w:style w:type="paragraph" w:customStyle="1" w:styleId="BA445B5390B4434B9B731C173E47FACD">
    <w:name w:val="BA445B5390B4434B9B731C173E47FACD"/>
  </w:style>
  <w:style w:type="paragraph" w:customStyle="1" w:styleId="349AA7C738A84BECAB5C820D131BD3FD">
    <w:name w:val="349AA7C738A84BECAB5C820D131BD3FD"/>
  </w:style>
  <w:style w:type="paragraph" w:customStyle="1" w:styleId="24A4852320144069A0A055569BA74957">
    <w:name w:val="24A4852320144069A0A055569BA74957"/>
  </w:style>
  <w:style w:type="paragraph" w:customStyle="1" w:styleId="7CA6A5D97FEC4DD987E23B82DA9E2E1E">
    <w:name w:val="7CA6A5D97FEC4DD987E23B82DA9E2E1E"/>
  </w:style>
  <w:style w:type="paragraph" w:customStyle="1" w:styleId="6263984C424D42DF8E1138BB05B03561">
    <w:name w:val="6263984C424D42DF8E1138BB05B03561"/>
  </w:style>
  <w:style w:type="paragraph" w:customStyle="1" w:styleId="22B1D48EB0C04B5E9492E27215C0A0C1">
    <w:name w:val="22B1D48EB0C04B5E9492E27215C0A0C1"/>
  </w:style>
  <w:style w:type="paragraph" w:customStyle="1" w:styleId="63B3FAA51FA54C5D98F3F329D10C04D1">
    <w:name w:val="63B3FAA51FA54C5D98F3F329D10C04D1"/>
  </w:style>
  <w:style w:type="paragraph" w:customStyle="1" w:styleId="0C550B679F494A889E3276220196477A">
    <w:name w:val="0C550B679F494A889E3276220196477A"/>
  </w:style>
  <w:style w:type="paragraph" w:customStyle="1" w:styleId="2863149341654746B4E8BB1EC73690B0">
    <w:name w:val="2863149341654746B4E8BB1EC73690B0"/>
  </w:style>
  <w:style w:type="paragraph" w:customStyle="1" w:styleId="BC11DC95CDAC4A43A0834358E88F28A4">
    <w:name w:val="BC11DC95CDAC4A43A0834358E88F28A4"/>
  </w:style>
  <w:style w:type="paragraph" w:customStyle="1" w:styleId="827F2DA3FEF441C5BEA1590A36D78131">
    <w:name w:val="827F2DA3FEF441C5BEA1590A36D78131"/>
  </w:style>
  <w:style w:type="paragraph" w:customStyle="1" w:styleId="240E8D5CA6624362935FD0C503993FAC">
    <w:name w:val="240E8D5CA6624362935FD0C503993FAC"/>
  </w:style>
  <w:style w:type="paragraph" w:customStyle="1" w:styleId="72490B8843A1455FA33DDC994D8E2E07">
    <w:name w:val="72490B8843A1455FA33DDC994D8E2E07"/>
  </w:style>
  <w:style w:type="paragraph" w:customStyle="1" w:styleId="261A635D40CA4C35A1D9D34F1CFCC309">
    <w:name w:val="261A635D40CA4C35A1D9D34F1CFCC309"/>
  </w:style>
  <w:style w:type="paragraph" w:customStyle="1" w:styleId="9BA10F65BDC34235BE195823CAA4EFAC">
    <w:name w:val="9BA10F65BDC34235BE195823CAA4EFAC"/>
  </w:style>
  <w:style w:type="paragraph" w:customStyle="1" w:styleId="5749D179AFF74BCD96603ECB19A54099">
    <w:name w:val="5749D179AFF74BCD96603ECB19A54099"/>
  </w:style>
  <w:style w:type="paragraph" w:customStyle="1" w:styleId="34BDA4DFF2CC488D81FC45E4F75F1F37">
    <w:name w:val="34BDA4DFF2CC488D81FC45E4F75F1F37"/>
    <w:rsid w:val="00CE6F16"/>
  </w:style>
  <w:style w:type="paragraph" w:customStyle="1" w:styleId="DEE66BDB88714D67AB5A265BC8D41634">
    <w:name w:val="DEE66BDB88714D67AB5A265BC8D41634"/>
    <w:rsid w:val="00CE6F16"/>
  </w:style>
  <w:style w:type="paragraph" w:customStyle="1" w:styleId="182E0733D0AF476AA3560C17B0210327">
    <w:name w:val="182E0733D0AF476AA3560C17B0210327"/>
    <w:rsid w:val="00CE6F16"/>
  </w:style>
  <w:style w:type="paragraph" w:customStyle="1" w:styleId="359C03B15D144D1FA5D2FF23D84F26BD">
    <w:name w:val="359C03B15D144D1FA5D2FF23D84F26BD"/>
    <w:rsid w:val="00CE6F16"/>
  </w:style>
  <w:style w:type="paragraph" w:customStyle="1" w:styleId="4154621C588741C082181A1C5F0C2B5B">
    <w:name w:val="4154621C588741C082181A1C5F0C2B5B"/>
    <w:rsid w:val="00CE6F16"/>
  </w:style>
  <w:style w:type="paragraph" w:customStyle="1" w:styleId="81D716D901D24A68AF4AE8FE0D63587D">
    <w:name w:val="81D716D901D24A68AF4AE8FE0D63587D"/>
    <w:rsid w:val="00CE6F16"/>
  </w:style>
  <w:style w:type="paragraph" w:customStyle="1" w:styleId="0DAB5F90433C43AA835DE3D597CD5241">
    <w:name w:val="0DAB5F90433C43AA835DE3D597CD5241"/>
    <w:rsid w:val="00CE6F16"/>
  </w:style>
  <w:style w:type="paragraph" w:customStyle="1" w:styleId="5BDB8FAE3DFE40BCA5CD181ADC61221D">
    <w:name w:val="5BDB8FAE3DFE40BCA5CD181ADC61221D"/>
    <w:rsid w:val="00CE6F16"/>
  </w:style>
  <w:style w:type="paragraph" w:customStyle="1" w:styleId="8E95BB0ABF9946DF93268C37A99D5C12">
    <w:name w:val="8E95BB0ABF9946DF93268C37A99D5C12"/>
    <w:rsid w:val="00CE6F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973-349-7487</CompanyPhone>
  <CompanyFax>www.linkedin.com/
in.bryan-barrows</CompanyFax>
  <CompanyEmail>bryan.barrows1
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14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Wazwimo</dc:creator>
  <cp:keywords/>
  <dc:description/>
  <cp:lastModifiedBy>Bryan Barrows</cp:lastModifiedBy>
  <cp:revision>12</cp:revision>
  <dcterms:created xsi:type="dcterms:W3CDTF">2018-11-28T16:21:00Z</dcterms:created>
  <dcterms:modified xsi:type="dcterms:W3CDTF">2019-01-03T16:37:00Z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